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12" w:rsidRPr="00363312" w:rsidRDefault="00363312" w:rsidP="00363312">
      <w:pPr>
        <w:spacing w:after="0" w:line="240" w:lineRule="auto"/>
        <w:rPr>
          <w:rFonts w:eastAsia="Times New Roman" w:cs="Times New Roman"/>
          <w:b/>
          <w:bCs/>
          <w:u w:val="single"/>
          <w:lang w:eastAsia="en-GB"/>
        </w:rPr>
      </w:pPr>
      <w:r w:rsidRPr="00363312">
        <w:rPr>
          <w:rFonts w:eastAsia="Times New Roman" w:cs="Times New Roman"/>
          <w:b/>
          <w:bCs/>
          <w:u w:val="single"/>
          <w:shd w:val="clear" w:color="auto" w:fill="FFFFFF"/>
          <w:lang w:eastAsia="en-GB"/>
        </w:rPr>
        <w:t xml:space="preserve">Part II </w:t>
      </w:r>
      <w:proofErr w:type="gramStart"/>
      <w:r w:rsidRPr="00363312">
        <w:rPr>
          <w:rFonts w:eastAsia="Times New Roman" w:cs="Times New Roman"/>
          <w:b/>
          <w:bCs/>
          <w:u w:val="single"/>
          <w:shd w:val="clear" w:color="auto" w:fill="FFFFFF"/>
          <w:lang w:eastAsia="en-GB"/>
        </w:rPr>
        <w:t>Rules</w:t>
      </w:r>
      <w:r w:rsidRPr="00363312">
        <w:rPr>
          <w:rFonts w:eastAsia="Times New Roman" w:cs="Times New Roman"/>
          <w:b/>
          <w:bCs/>
          <w:u w:val="single"/>
          <w:lang w:eastAsia="en-GB"/>
        </w:rPr>
        <w:t xml:space="preserve">  (</w:t>
      </w:r>
      <w:proofErr w:type="gramEnd"/>
      <w:r w:rsidRPr="00363312">
        <w:rPr>
          <w:rFonts w:eastAsia="Times New Roman" w:cs="Times New Roman"/>
          <w:b/>
          <w:bCs/>
          <w:u w:val="single"/>
          <w:lang w:eastAsia="en-GB"/>
        </w:rPr>
        <w:t>II.1 is always the no.1 priority!)</w:t>
      </w: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b/>
          <w:bCs/>
          <w:lang w:eastAsia="en-GB"/>
        </w:rPr>
        <w:t>General</w:t>
      </w:r>
      <w:r w:rsidRPr="00363312">
        <w:rPr>
          <w:rFonts w:eastAsia="Times New Roman" w:cs="Times New Roman"/>
          <w:lang w:eastAsia="en-GB"/>
        </w:rPr>
        <w:t>: </w:t>
      </w:r>
    </w:p>
    <w:p w:rsidR="00363312" w:rsidRPr="00363312" w:rsidRDefault="00363312" w:rsidP="00363312">
      <w:pPr>
        <w:pStyle w:val="ListParagraph"/>
        <w:numPr>
          <w:ilvl w:val="0"/>
          <w:numId w:val="7"/>
        </w:num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Productivity! </w:t>
      </w:r>
    </w:p>
    <w:p w:rsidR="00363312" w:rsidRPr="00363312" w:rsidRDefault="00363312" w:rsidP="00363312">
      <w:pPr>
        <w:pStyle w:val="ListParagraph"/>
        <w:numPr>
          <w:ilvl w:val="0"/>
          <w:numId w:val="7"/>
        </w:num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Learn from your mistakes! </w:t>
      </w:r>
      <w:r>
        <w:rPr>
          <w:rFonts w:eastAsia="Times New Roman" w:cs="Times New Roman"/>
          <w:lang w:eastAsia="en-GB"/>
        </w:rPr>
        <w:t>(Keep Evaluations!)</w:t>
      </w:r>
    </w:p>
    <w:p w:rsidR="00363312" w:rsidRPr="00363312" w:rsidRDefault="00363312" w:rsidP="00363312">
      <w:pPr>
        <w:pStyle w:val="ListParagraph"/>
        <w:numPr>
          <w:ilvl w:val="0"/>
          <w:numId w:val="7"/>
        </w:num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 xml:space="preserve">Getting a 2.1 for me is very possible! </w:t>
      </w:r>
      <w:r>
        <w:rPr>
          <w:rFonts w:eastAsia="Times New Roman" w:cs="Times New Roman"/>
          <w:lang w:eastAsia="en-GB"/>
        </w:rPr>
        <w:t>(off</w:t>
      </w:r>
      <w:r w:rsidRPr="00363312">
        <w:rPr>
          <w:rFonts w:eastAsia="Times New Roman" w:cs="Times New Roman"/>
          <w:lang w:eastAsia="en-GB"/>
        </w:rPr>
        <w:t xml:space="preserve"> by few marks in many cases</w:t>
      </w:r>
      <w:r>
        <w:rPr>
          <w:rFonts w:eastAsia="Times New Roman" w:cs="Times New Roman"/>
          <w:lang w:eastAsia="en-GB"/>
        </w:rPr>
        <w:t xml:space="preserve">) =&gt; </w:t>
      </w:r>
      <w:r w:rsidRPr="00363312">
        <w:rPr>
          <w:rFonts w:eastAsia="Times New Roman" w:cs="Times New Roman"/>
          <w:lang w:eastAsia="en-GB"/>
        </w:rPr>
        <w:t>Careful and Slow! </w:t>
      </w: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b/>
          <w:bCs/>
          <w:lang w:eastAsia="en-GB"/>
        </w:rPr>
      </w:pPr>
      <w:r w:rsidRPr="00363312">
        <w:rPr>
          <w:rFonts w:eastAsia="Times New Roman" w:cs="Times New Roman"/>
          <w:b/>
          <w:bCs/>
          <w:lang w:eastAsia="en-GB"/>
        </w:rPr>
        <w:t xml:space="preserve">Problem from Part </w:t>
      </w:r>
      <w:proofErr w:type="spellStart"/>
      <w:proofErr w:type="gramStart"/>
      <w:r w:rsidRPr="00363312">
        <w:rPr>
          <w:rFonts w:eastAsia="Times New Roman" w:cs="Times New Roman"/>
          <w:b/>
          <w:bCs/>
          <w:lang w:eastAsia="en-GB"/>
        </w:rPr>
        <w:t>Ib</w:t>
      </w:r>
      <w:proofErr w:type="spellEnd"/>
      <w:proofErr w:type="gramEnd"/>
      <w:r w:rsidRPr="00363312">
        <w:rPr>
          <w:rFonts w:eastAsia="Times New Roman" w:cs="Times New Roman"/>
          <w:b/>
          <w:bCs/>
          <w:lang w:eastAsia="en-GB"/>
        </w:rPr>
        <w:t>:</w:t>
      </w:r>
    </w:p>
    <w:p w:rsidR="00363312" w:rsidRPr="00363312" w:rsidRDefault="00363312" w:rsidP="00363312">
      <w:pPr>
        <w:numPr>
          <w:ilvl w:val="0"/>
          <w:numId w:val="1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Didn’t fully understand physics </w:t>
      </w:r>
    </w:p>
    <w:p w:rsidR="00363312" w:rsidRPr="00363312" w:rsidRDefault="00363312" w:rsidP="00363312">
      <w:pPr>
        <w:numPr>
          <w:ilvl w:val="0"/>
          <w:numId w:val="1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Memory problem! </w:t>
      </w: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b/>
          <w:bCs/>
          <w:lang w:eastAsia="en-GB"/>
        </w:rPr>
      </w:pPr>
      <w:r w:rsidRPr="00363312">
        <w:rPr>
          <w:rFonts w:eastAsia="Times New Roman" w:cs="Times New Roman"/>
          <w:b/>
          <w:bCs/>
          <w:lang w:eastAsia="en-GB"/>
        </w:rPr>
        <w:t>Lecture </w:t>
      </w: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Pr="00363312" w:rsidRDefault="00363312" w:rsidP="00363312">
      <w:pPr>
        <w:numPr>
          <w:ilvl w:val="0"/>
          <w:numId w:val="2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Wake Up and Listen! Make correct notes! </w:t>
      </w:r>
    </w:p>
    <w:p w:rsidR="00363312" w:rsidRPr="00363312" w:rsidRDefault="00363312" w:rsidP="00363312">
      <w:pPr>
        <w:numPr>
          <w:ilvl w:val="0"/>
          <w:numId w:val="2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Always get to grips with one lecture before going to next</w:t>
      </w:r>
    </w:p>
    <w:p w:rsidR="00363312" w:rsidRPr="00363312" w:rsidRDefault="00363312" w:rsidP="00363312">
      <w:pPr>
        <w:numPr>
          <w:ilvl w:val="1"/>
          <w:numId w:val="2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Every evening + Every Morning  </w:t>
      </w:r>
    </w:p>
    <w:p w:rsidR="00363312" w:rsidRPr="00363312" w:rsidRDefault="00363312" w:rsidP="00363312">
      <w:pPr>
        <w:numPr>
          <w:ilvl w:val="0"/>
          <w:numId w:val="2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Make sure you REALLY understood them! </w:t>
      </w:r>
    </w:p>
    <w:p w:rsidR="00363312" w:rsidRPr="00363312" w:rsidRDefault="00363312" w:rsidP="00363312">
      <w:pPr>
        <w:numPr>
          <w:ilvl w:val="0"/>
          <w:numId w:val="2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Read relevant Textbook if necessary </w:t>
      </w:r>
    </w:p>
    <w:p w:rsidR="00363312" w:rsidRPr="00363312" w:rsidRDefault="00363312" w:rsidP="00363312">
      <w:pPr>
        <w:numPr>
          <w:ilvl w:val="0"/>
          <w:numId w:val="2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Re-copy, unless fully understood with good hand writing </w:t>
      </w:r>
    </w:p>
    <w:p w:rsidR="00363312" w:rsidRPr="00363312" w:rsidRDefault="00363312" w:rsidP="00363312">
      <w:pPr>
        <w:numPr>
          <w:ilvl w:val="0"/>
          <w:numId w:val="2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Number the lecture and Page</w:t>
      </w:r>
    </w:p>
    <w:p w:rsidR="00363312" w:rsidRPr="00363312" w:rsidRDefault="00363312" w:rsidP="00363312">
      <w:pPr>
        <w:numPr>
          <w:ilvl w:val="0"/>
          <w:numId w:val="2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Mark the bits you don’t understand </w:t>
      </w:r>
    </w:p>
    <w:p w:rsidR="00363312" w:rsidRPr="00363312" w:rsidRDefault="00363312" w:rsidP="00363312">
      <w:pPr>
        <w:numPr>
          <w:ilvl w:val="0"/>
          <w:numId w:val="2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Digest the material every day! </w:t>
      </w:r>
    </w:p>
    <w:p w:rsidR="00363312" w:rsidRPr="00363312" w:rsidRDefault="00363312" w:rsidP="00363312">
      <w:pPr>
        <w:numPr>
          <w:ilvl w:val="1"/>
          <w:numId w:val="2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Ask the lectures! </w:t>
      </w:r>
    </w:p>
    <w:p w:rsidR="00363312" w:rsidRPr="00363312" w:rsidRDefault="00363312" w:rsidP="00363312">
      <w:pPr>
        <w:numPr>
          <w:ilvl w:val="1"/>
          <w:numId w:val="2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Ask Classmates! </w:t>
      </w:r>
    </w:p>
    <w:p w:rsidR="00363312" w:rsidRPr="00363312" w:rsidRDefault="00363312" w:rsidP="00363312">
      <w:pPr>
        <w:numPr>
          <w:ilvl w:val="1"/>
          <w:numId w:val="2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Ask friends!</w:t>
      </w: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b/>
          <w:bCs/>
          <w:lang w:eastAsia="en-GB"/>
        </w:rPr>
      </w:pPr>
      <w:r w:rsidRPr="00363312">
        <w:rPr>
          <w:rFonts w:eastAsia="Times New Roman" w:cs="Times New Roman"/>
          <w:b/>
          <w:bCs/>
          <w:lang w:eastAsia="en-GB"/>
        </w:rPr>
        <w:t>CATAM </w:t>
      </w:r>
    </w:p>
    <w:p w:rsidR="00363312" w:rsidRPr="00363312" w:rsidRDefault="00363312" w:rsidP="00363312">
      <w:pPr>
        <w:numPr>
          <w:ilvl w:val="0"/>
          <w:numId w:val="4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Further Reading is essential </w:t>
      </w:r>
    </w:p>
    <w:p w:rsidR="00363312" w:rsidRPr="00363312" w:rsidRDefault="00363312" w:rsidP="00363312">
      <w:pPr>
        <w:numPr>
          <w:ilvl w:val="0"/>
          <w:numId w:val="4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Layout, page number, etc…</w:t>
      </w:r>
    </w:p>
    <w:p w:rsidR="00363312" w:rsidRDefault="00363312" w:rsidP="00363312">
      <w:pPr>
        <w:numPr>
          <w:ilvl w:val="0"/>
          <w:numId w:val="4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Read others’ report </w:t>
      </w:r>
    </w:p>
    <w:p w:rsidR="00363312" w:rsidRPr="00363312" w:rsidRDefault="00363312" w:rsidP="00363312">
      <w:pPr>
        <w:shd w:val="clear" w:color="auto" w:fill="FFFFFF"/>
        <w:spacing w:after="45" w:line="256" w:lineRule="atLeast"/>
        <w:ind w:left="720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b/>
          <w:bCs/>
          <w:lang w:eastAsia="en-GB"/>
        </w:rPr>
      </w:pPr>
      <w:r w:rsidRPr="00363312">
        <w:rPr>
          <w:rFonts w:eastAsia="Times New Roman" w:cs="Times New Roman"/>
          <w:b/>
          <w:bCs/>
          <w:lang w:eastAsia="en-GB"/>
        </w:rPr>
        <w:t>Supervision </w:t>
      </w:r>
    </w:p>
    <w:p w:rsidR="00363312" w:rsidRPr="00363312" w:rsidRDefault="00363312" w:rsidP="00363312">
      <w:pPr>
        <w:numPr>
          <w:ilvl w:val="0"/>
          <w:numId w:val="3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b/>
          <w:bCs/>
          <w:u w:val="single"/>
          <w:lang w:eastAsia="en-GB"/>
        </w:rPr>
        <w:t>Slow</w:t>
      </w:r>
      <w:r w:rsidRPr="00363312">
        <w:rPr>
          <w:rFonts w:eastAsia="Times New Roman" w:cs="Times New Roman"/>
          <w:lang w:eastAsia="en-GB"/>
        </w:rPr>
        <w:t xml:space="preserve">! </w:t>
      </w:r>
      <w:proofErr w:type="gramStart"/>
      <w:r w:rsidRPr="00363312">
        <w:rPr>
          <w:rFonts w:eastAsia="Times New Roman" w:cs="Times New Roman"/>
          <w:lang w:eastAsia="en-GB"/>
        </w:rPr>
        <w:t>and</w:t>
      </w:r>
      <w:proofErr w:type="gramEnd"/>
      <w:r w:rsidRPr="00363312">
        <w:rPr>
          <w:rFonts w:eastAsia="Times New Roman" w:cs="Times New Roman"/>
          <w:lang w:eastAsia="en-GB"/>
        </w:rPr>
        <w:t xml:space="preserve"> Accurate! </w:t>
      </w:r>
    </w:p>
    <w:p w:rsidR="00363312" w:rsidRPr="00363312" w:rsidRDefault="00363312" w:rsidP="00363312">
      <w:pPr>
        <w:numPr>
          <w:ilvl w:val="0"/>
          <w:numId w:val="3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Try to be </w:t>
      </w:r>
      <w:r w:rsidRPr="00363312">
        <w:rPr>
          <w:rFonts w:eastAsia="Times New Roman" w:cs="Times New Roman"/>
          <w:b/>
          <w:bCs/>
          <w:u w:val="single"/>
          <w:lang w:eastAsia="en-GB"/>
        </w:rPr>
        <w:t>Independent</w:t>
      </w:r>
    </w:p>
    <w:p w:rsidR="00363312" w:rsidRPr="00363312" w:rsidRDefault="00363312" w:rsidP="00363312">
      <w:pPr>
        <w:numPr>
          <w:ilvl w:val="0"/>
          <w:numId w:val="3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Organised and Neat (for Revision) </w:t>
      </w:r>
    </w:p>
    <w:p w:rsidR="00363312" w:rsidRPr="00363312" w:rsidRDefault="00363312" w:rsidP="00363312">
      <w:pPr>
        <w:numPr>
          <w:ilvl w:val="0"/>
          <w:numId w:val="3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Completed (Try to attempt all Questions)</w:t>
      </w:r>
    </w:p>
    <w:p w:rsidR="00363312" w:rsidRPr="00363312" w:rsidRDefault="00363312" w:rsidP="00363312">
      <w:pPr>
        <w:numPr>
          <w:ilvl w:val="0"/>
          <w:numId w:val="3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Try to sync with lectures (start early) </w:t>
      </w:r>
    </w:p>
    <w:p w:rsidR="00363312" w:rsidRPr="00363312" w:rsidRDefault="00363312" w:rsidP="00363312">
      <w:pPr>
        <w:numPr>
          <w:ilvl w:val="0"/>
          <w:numId w:val="3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Ask Questions (in what they telling you)</w:t>
      </w:r>
    </w:p>
    <w:p w:rsidR="00363312" w:rsidRPr="00363312" w:rsidRDefault="00363312" w:rsidP="00363312">
      <w:pPr>
        <w:numPr>
          <w:ilvl w:val="0"/>
          <w:numId w:val="3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Use the Supervision notes for correct and complete Example Sheets Solution (Review it ASAP!) </w:t>
      </w:r>
    </w:p>
    <w:p w:rsidR="00363312" w:rsidRPr="00363312" w:rsidRDefault="00363312" w:rsidP="00363312">
      <w:pPr>
        <w:numPr>
          <w:ilvl w:val="0"/>
          <w:numId w:val="3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Mark your own work! </w:t>
      </w:r>
    </w:p>
    <w:p w:rsidR="00363312" w:rsidRPr="00363312" w:rsidRDefault="00363312" w:rsidP="00363312">
      <w:pPr>
        <w:numPr>
          <w:ilvl w:val="0"/>
          <w:numId w:val="3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Mark the lecture bits, which you don’t follow</w:t>
      </w:r>
    </w:p>
    <w:p w:rsidR="00363312" w:rsidRPr="00363312" w:rsidRDefault="00363312" w:rsidP="00363312">
      <w:pPr>
        <w:numPr>
          <w:ilvl w:val="0"/>
          <w:numId w:val="3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Don’t be Lazy! If you don’t </w:t>
      </w:r>
    </w:p>
    <w:p w:rsidR="00363312" w:rsidRPr="00363312" w:rsidRDefault="00363312" w:rsidP="00363312">
      <w:p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</w:p>
    <w:p w:rsidR="00363312" w:rsidRPr="00363312" w:rsidRDefault="00363312" w:rsidP="00363312">
      <w:pPr>
        <w:numPr>
          <w:ilvl w:val="2"/>
          <w:numId w:val="5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Carefulness and Rigorousness!   </w:t>
      </w: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b/>
          <w:bCs/>
          <w:lang w:eastAsia="en-GB"/>
        </w:rPr>
      </w:pPr>
      <w:proofErr w:type="spellStart"/>
      <w:r w:rsidRPr="00363312">
        <w:rPr>
          <w:rFonts w:eastAsia="Times New Roman" w:cs="Times New Roman"/>
          <w:b/>
          <w:bCs/>
          <w:lang w:eastAsia="en-GB"/>
        </w:rPr>
        <w:t>Tripos</w:t>
      </w:r>
      <w:proofErr w:type="spellEnd"/>
      <w:r w:rsidRPr="00363312">
        <w:rPr>
          <w:rFonts w:eastAsia="Times New Roman" w:cs="Times New Roman"/>
          <w:b/>
          <w:bCs/>
          <w:lang w:eastAsia="en-GB"/>
        </w:rPr>
        <w:t>/Revision</w:t>
      </w:r>
    </w:p>
    <w:p w:rsidR="00363312" w:rsidRPr="00363312" w:rsidRDefault="00363312" w:rsidP="00363312">
      <w:pPr>
        <w:shd w:val="clear" w:color="auto" w:fill="FFFFFF"/>
        <w:spacing w:after="0" w:line="256" w:lineRule="atLeast"/>
        <w:rPr>
          <w:rFonts w:eastAsia="Times New Roman" w:cs="Times New Roman"/>
          <w:lang w:eastAsia="en-GB"/>
        </w:rPr>
      </w:pPr>
    </w:p>
    <w:p w:rsidR="00363312" w:rsidRPr="00363312" w:rsidRDefault="00363312" w:rsidP="00363312">
      <w:pPr>
        <w:numPr>
          <w:ilvl w:val="0"/>
          <w:numId w:val="6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 xml:space="preserve">Practise more </w:t>
      </w:r>
      <w:r w:rsidRPr="00363312">
        <w:rPr>
          <w:rFonts w:eastAsia="Times New Roman" w:cs="Times New Roman"/>
          <w:lang w:eastAsia="en-GB"/>
        </w:rPr>
        <w:t>mocks</w:t>
      </w:r>
      <w:r w:rsidRPr="00363312">
        <w:rPr>
          <w:rFonts w:eastAsia="Times New Roman" w:cs="Times New Roman"/>
          <w:lang w:eastAsia="en-GB"/>
        </w:rPr>
        <w:t>! </w:t>
      </w:r>
    </w:p>
    <w:p w:rsidR="00363312" w:rsidRPr="00363312" w:rsidRDefault="00363312" w:rsidP="00363312">
      <w:pPr>
        <w:numPr>
          <w:ilvl w:val="0"/>
          <w:numId w:val="6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Make sure </w:t>
      </w:r>
      <w:r w:rsidRPr="00363312">
        <w:rPr>
          <w:rFonts w:eastAsia="Times New Roman" w:cs="Times New Roman"/>
          <w:b/>
          <w:bCs/>
          <w:u w:val="single"/>
          <w:lang w:eastAsia="en-GB"/>
        </w:rPr>
        <w:t>remember</w:t>
      </w:r>
      <w:r w:rsidRPr="00363312">
        <w:rPr>
          <w:rFonts w:eastAsia="Times New Roman" w:cs="Times New Roman"/>
          <w:lang w:eastAsia="en-GB"/>
        </w:rPr>
        <w:t> the Bookwork </w:t>
      </w:r>
    </w:p>
    <w:p w:rsidR="00363312" w:rsidRPr="00363312" w:rsidRDefault="00363312" w:rsidP="00363312">
      <w:pPr>
        <w:numPr>
          <w:ilvl w:val="0"/>
          <w:numId w:val="6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Read other People’s Solution may help </w:t>
      </w:r>
    </w:p>
    <w:p w:rsidR="00363312" w:rsidRPr="00363312" w:rsidRDefault="00363312" w:rsidP="00363312">
      <w:pPr>
        <w:numPr>
          <w:ilvl w:val="0"/>
          <w:numId w:val="6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Specific: </w:t>
      </w:r>
    </w:p>
    <w:p w:rsidR="00363312" w:rsidRPr="00363312" w:rsidRDefault="00363312" w:rsidP="00363312">
      <w:pPr>
        <w:numPr>
          <w:ilvl w:val="2"/>
          <w:numId w:val="6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Do not panic (on horrible looking Qs), and be slow on algebra (otherwise just waste of time, no å and ß</w:t>
      </w:r>
    </w:p>
    <w:p w:rsidR="00363312" w:rsidRPr="00363312" w:rsidRDefault="00363312" w:rsidP="00363312">
      <w:pPr>
        <w:numPr>
          <w:ilvl w:val="2"/>
          <w:numId w:val="6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 Slow down on long calculations </w:t>
      </w:r>
    </w:p>
    <w:p w:rsidR="00363312" w:rsidRPr="00363312" w:rsidRDefault="00363312" w:rsidP="00363312">
      <w:pPr>
        <w:numPr>
          <w:ilvl w:val="2"/>
          <w:numId w:val="6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 xml:space="preserve">Be Accurate on Calculations! </w:t>
      </w:r>
      <w:bookmarkStart w:id="0" w:name="_GoBack"/>
      <w:bookmarkEnd w:id="0"/>
      <w:r w:rsidRPr="00363312">
        <w:rPr>
          <w:rFonts w:eastAsia="Times New Roman" w:cs="Times New Roman"/>
          <w:lang w:eastAsia="en-GB"/>
        </w:rPr>
        <w:t>Hence</w:t>
      </w:r>
      <w:r w:rsidRPr="00363312">
        <w:rPr>
          <w:rFonts w:eastAsia="Times New Roman" w:cs="Times New Roman"/>
          <w:lang w:eastAsia="en-GB"/>
        </w:rPr>
        <w:t xml:space="preserve"> </w:t>
      </w:r>
      <w:r w:rsidRPr="00363312">
        <w:rPr>
          <w:rFonts w:eastAsia="Times New Roman" w:cs="Times New Roman"/>
          <w:lang w:eastAsia="en-GB"/>
        </w:rPr>
        <w:t>slow</w:t>
      </w:r>
      <w:r w:rsidRPr="00363312">
        <w:rPr>
          <w:rFonts w:eastAsia="Times New Roman" w:cs="Times New Roman"/>
          <w:lang w:eastAsia="en-GB"/>
        </w:rPr>
        <w:t xml:space="preserve"> down! </w:t>
      </w:r>
    </w:p>
    <w:p w:rsidR="00363312" w:rsidRDefault="00363312" w:rsidP="00363312">
      <w:pPr>
        <w:numPr>
          <w:ilvl w:val="2"/>
          <w:numId w:val="6"/>
        </w:numPr>
        <w:shd w:val="clear" w:color="auto" w:fill="FFFFFF"/>
        <w:spacing w:after="45" w:line="256" w:lineRule="atLeast"/>
        <w:rPr>
          <w:rFonts w:eastAsia="Times New Roman" w:cs="Times New Roman"/>
          <w:lang w:eastAsia="en-GB"/>
        </w:rPr>
      </w:pPr>
      <w:r w:rsidRPr="00363312">
        <w:rPr>
          <w:rFonts w:eastAsia="Times New Roman" w:cs="Times New Roman"/>
          <w:lang w:eastAsia="en-GB"/>
        </w:rPr>
        <w:t>Make sure solutions are correct! LOGIC! Sometimes, need to slow down</w:t>
      </w:r>
    </w:p>
    <w:p w:rsidR="00A850BC" w:rsidRPr="00363312" w:rsidRDefault="000B0970"/>
    <w:sectPr w:rsidR="00A850BC" w:rsidRPr="00363312" w:rsidSect="0036331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E70"/>
    <w:multiLevelType w:val="multilevel"/>
    <w:tmpl w:val="199C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40589"/>
    <w:multiLevelType w:val="hybridMultilevel"/>
    <w:tmpl w:val="01D0C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4782F"/>
    <w:multiLevelType w:val="multilevel"/>
    <w:tmpl w:val="CAD2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457A63"/>
    <w:multiLevelType w:val="multilevel"/>
    <w:tmpl w:val="EEFE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723CA8"/>
    <w:multiLevelType w:val="multilevel"/>
    <w:tmpl w:val="3D78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8F6477"/>
    <w:multiLevelType w:val="multilevel"/>
    <w:tmpl w:val="D7E4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F93D98"/>
    <w:multiLevelType w:val="multilevel"/>
    <w:tmpl w:val="3D78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12"/>
    <w:rsid w:val="000B0970"/>
    <w:rsid w:val="002B4D01"/>
    <w:rsid w:val="00363312"/>
    <w:rsid w:val="0083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3312"/>
  </w:style>
  <w:style w:type="paragraph" w:styleId="ListParagraph">
    <w:name w:val="List Paragraph"/>
    <w:basedOn w:val="Normal"/>
    <w:uiPriority w:val="34"/>
    <w:qFormat/>
    <w:rsid w:val="00363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3312"/>
  </w:style>
  <w:style w:type="paragraph" w:styleId="ListParagraph">
    <w:name w:val="List Paragraph"/>
    <w:basedOn w:val="Normal"/>
    <w:uiPriority w:val="34"/>
    <w:qFormat/>
    <w:rsid w:val="0036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B965CDCD</Template>
  <TotalTime>11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H.H. Li</dc:creator>
  <cp:lastModifiedBy>H.H. Li</cp:lastModifiedBy>
  <cp:revision>1</cp:revision>
  <cp:lastPrinted>2015-10-12T22:16:00Z</cp:lastPrinted>
  <dcterms:created xsi:type="dcterms:W3CDTF">2015-10-12T22:05:00Z</dcterms:created>
  <dcterms:modified xsi:type="dcterms:W3CDTF">2015-10-12T22:17:00Z</dcterms:modified>
</cp:coreProperties>
</file>